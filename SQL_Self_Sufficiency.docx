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B515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1.Write a query that allows you to inspect the schema of the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table</w:t>
      </w:r>
    </w:p>
    <w:p w14:paraId="37C19CA7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A38B16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SELECT </w:t>
      </w:r>
    </w:p>
    <w:p w14:paraId="321B8B5B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ab/>
        <w:t>COLUMN_NAME</w:t>
      </w:r>
    </w:p>
    <w:p w14:paraId="65BDFD05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FROM </w:t>
      </w:r>
    </w:p>
    <w:p w14:paraId="44A09649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ab/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information_</w:t>
      </w:r>
      <w:proofErr w:type="gram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schema.columns</w:t>
      </w:r>
      <w:proofErr w:type="spellEnd"/>
      <w:proofErr w:type="gramEnd"/>
    </w:p>
    <w:p w14:paraId="5FB256D1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WHERE</w:t>
      </w:r>
    </w:p>
    <w:p w14:paraId="57B98A22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ab/>
        <w:t>TABLE_NAME = '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'</w:t>
      </w:r>
    </w:p>
    <w:p w14:paraId="03F51E03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8CFC87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2. Write a query that returns the first 50 records of the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table.</w:t>
      </w:r>
    </w:p>
    <w:p w14:paraId="54C0C406" w14:textId="77777777" w:rsidR="0003692D" w:rsidRPr="0003692D" w:rsidRDefault="0003692D" w:rsidP="0003692D">
      <w:pPr>
        <w:spacing w:after="100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SELECT *</w:t>
      </w:r>
    </w:p>
    <w:p w14:paraId="022CF320" w14:textId="77777777" w:rsidR="0003692D" w:rsidRPr="0003692D" w:rsidRDefault="0003692D" w:rsidP="0003692D">
      <w:pPr>
        <w:spacing w:after="100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FROM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</w:p>
    <w:p w14:paraId="1177B70B" w14:textId="77777777" w:rsidR="0003692D" w:rsidRPr="0003692D" w:rsidRDefault="0003692D" w:rsidP="0003692D">
      <w:pPr>
        <w:spacing w:after="100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FETCH FIRST 50 ROWS ONLY</w:t>
      </w:r>
    </w:p>
    <w:p w14:paraId="38B5DF1D" w14:textId="3EF1B442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99D111B" w14:textId="79A61D6F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4C4295A" w14:textId="24734F9E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6C225DB" w14:textId="11332B03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305CDA8" w14:textId="40AF8F61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A1C6511" w14:textId="77777777" w:rsidR="0003692D" w:rsidRP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43D3C45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lastRenderedPageBreak/>
        <w:t>3. Write a query that returns summary statistics for avg_math_4_score by state. Make sure to sort the results alphabetically by state name.</w:t>
      </w:r>
    </w:p>
    <w:p w14:paraId="2C3DE9A7" w14:textId="77777777" w:rsidR="0003692D" w:rsidRPr="0003692D" w:rsidRDefault="0003692D" w:rsidP="0003692D">
      <w:pPr>
        <w:spacing w:after="100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SELECT </w:t>
      </w:r>
      <w:proofErr w:type="gram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state ,Max</w:t>
      </w:r>
      <w:proofErr w:type="gram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(avg_math_4_score),Min(avg_math_4_score),count(avg_math_4_score)</w:t>
      </w:r>
    </w:p>
    <w:p w14:paraId="5E396330" w14:textId="77777777" w:rsidR="0003692D" w:rsidRPr="0003692D" w:rsidRDefault="0003692D" w:rsidP="0003692D">
      <w:pPr>
        <w:spacing w:after="100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from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</w:p>
    <w:p w14:paraId="5A9F1921" w14:textId="77777777" w:rsidR="0003692D" w:rsidRPr="0003692D" w:rsidRDefault="0003692D" w:rsidP="0003692D">
      <w:pPr>
        <w:spacing w:after="100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GROUP BY State </w:t>
      </w:r>
    </w:p>
    <w:p w14:paraId="2493E806" w14:textId="77777777" w:rsidR="0003692D" w:rsidRPr="0003692D" w:rsidRDefault="0003692D" w:rsidP="0003692D">
      <w:pPr>
        <w:spacing w:after="100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Order </w:t>
      </w:r>
      <w:proofErr w:type="gram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By</w:t>
      </w:r>
      <w:proofErr w:type="gram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State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Asc</w:t>
      </w:r>
      <w:proofErr w:type="spell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;</w:t>
      </w:r>
    </w:p>
    <w:p w14:paraId="158FA0B6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240E2D3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F21CF18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4054E92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FF7FE24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55B5E69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C2097E0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938EA45" w14:textId="5D41B098" w:rsidR="0003692D" w:rsidRP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7804CD4" w14:textId="77777777" w:rsidR="0003692D" w:rsidRPr="0003692D" w:rsidRDefault="0003692D" w:rsidP="0003692D">
      <w:pPr>
        <w:spacing w:after="100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lastRenderedPageBreak/>
        <w:t>4. Write a query that alters the previous query so that it returns only the summary statistics for avg_math_4_score by state with differences in max and min values that are greater than 30.</w:t>
      </w:r>
    </w:p>
    <w:p w14:paraId="10105336" w14:textId="77777777" w:rsidR="0003692D" w:rsidRPr="0003692D" w:rsidRDefault="0003692D" w:rsidP="0003692D">
      <w:pPr>
        <w:spacing w:after="100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SELECT </w:t>
      </w:r>
      <w:proofErr w:type="gram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state ,Max</w:t>
      </w:r>
      <w:proofErr w:type="gram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(avg_math_4_score),Min(avg_math_4_score) </w:t>
      </w:r>
    </w:p>
    <w:p w14:paraId="5D54EB33" w14:textId="77777777" w:rsidR="0003692D" w:rsidRPr="0003692D" w:rsidRDefault="0003692D" w:rsidP="0003692D">
      <w:pPr>
        <w:spacing w:after="100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from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</w:p>
    <w:p w14:paraId="1DCFE04A" w14:textId="77777777" w:rsidR="0003692D" w:rsidRPr="0003692D" w:rsidRDefault="0003692D" w:rsidP="0003692D">
      <w:pPr>
        <w:spacing w:after="100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Group By state</w:t>
      </w:r>
    </w:p>
    <w:p w14:paraId="4ADC4BC7" w14:textId="77777777" w:rsidR="0003692D" w:rsidRPr="0003692D" w:rsidRDefault="0003692D" w:rsidP="0003692D">
      <w:pPr>
        <w:spacing w:after="100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Having Max(avg_math_4_score) &gt; 30 and Min(avg_math_4_score) &gt; 30</w:t>
      </w:r>
    </w:p>
    <w:p w14:paraId="0053E36B" w14:textId="77777777" w:rsidR="0003692D" w:rsidRPr="0003692D" w:rsidRDefault="0003692D" w:rsidP="0003692D">
      <w:pPr>
        <w:spacing w:after="100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order </w:t>
      </w:r>
      <w:proofErr w:type="gram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By</w:t>
      </w:r>
      <w:proofErr w:type="gram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state;</w:t>
      </w:r>
    </w:p>
    <w:p w14:paraId="2D483658" w14:textId="496F525A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EB728B3" w14:textId="63A14B58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DD45386" w14:textId="15950C61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208B0C5" w14:textId="72722CA3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1275676" w14:textId="7D2CC069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8DE6A4A" w14:textId="77777777" w:rsidR="0003692D" w:rsidRP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659A9D5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lastRenderedPageBreak/>
        <w:t>5.Write a query that returns a field called bottom_10_states that lists the states in the bottom 10 for avg_math_4_score in the year 2000.</w:t>
      </w:r>
    </w:p>
    <w:p w14:paraId="78D52CC3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SELECT </w:t>
      </w:r>
      <w:proofErr w:type="spellStart"/>
      <w:proofErr w:type="gram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year,state</w:t>
      </w:r>
      <w:proofErr w:type="spellEnd"/>
      <w:proofErr w:type="gram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, avg_math_4_score as bottom_10</w:t>
      </w:r>
    </w:p>
    <w:p w14:paraId="2523339F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from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</w:p>
    <w:p w14:paraId="52801B20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where year = 2000</w:t>
      </w:r>
    </w:p>
    <w:p w14:paraId="179D7597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order by avg_math_4_score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asc</w:t>
      </w:r>
      <w:proofErr w:type="spellEnd"/>
    </w:p>
    <w:p w14:paraId="0EB4E8F7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Limit 10</w:t>
      </w:r>
    </w:p>
    <w:p w14:paraId="4D5A0DAB" w14:textId="47A07352" w:rsid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74F3D7" w14:textId="2EBB8441" w:rsid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CD82E8" w14:textId="6924018E" w:rsid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5C876B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CB2CF8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lastRenderedPageBreak/>
        <w:t>6.Write a query that calculates the average avg_math_4_score rounded to the nearest 2 decimal places over all states in the year 2000.</w:t>
      </w:r>
    </w:p>
    <w:p w14:paraId="1788E363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SELECT </w:t>
      </w:r>
      <w:proofErr w:type="gram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ROUND(</w:t>
      </w:r>
      <w:proofErr w:type="spellStart"/>
      <w:proofErr w:type="gram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avg</w:t>
      </w:r>
      <w:proofErr w:type="spell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(avg_math_4_score),2) As Average_2000</w:t>
      </w:r>
    </w:p>
    <w:p w14:paraId="798816C4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from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</w:p>
    <w:p w14:paraId="74DE5A2E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where year = 2000</w:t>
      </w:r>
    </w:p>
    <w:p w14:paraId="1A1EEC57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F3A54F8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4EF036D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A55D697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AAAA57B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52DAAFB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1369604" w14:textId="5F9B558B" w:rsidR="0003692D" w:rsidRP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625E24E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lastRenderedPageBreak/>
        <w:t>7.Write a query that returns a field called below_average_states_y2000 that lists all states with an avg_math_4_score less than the average over all states in the year 2000.</w:t>
      </w:r>
    </w:p>
    <w:p w14:paraId="2667B5C9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B5A5C6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SELECT </w:t>
      </w:r>
      <w:proofErr w:type="gram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state,avg</w:t>
      </w:r>
      <w:proofErr w:type="gram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_math_4_score as below_average_states_y2000</w:t>
      </w:r>
    </w:p>
    <w:p w14:paraId="1AA5A141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from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</w:p>
    <w:p w14:paraId="5F280C0F" w14:textId="77777777" w:rsidR="0003692D" w:rsidRPr="0003692D" w:rsidRDefault="0003692D" w:rsidP="0003692D">
      <w:pPr>
        <w:spacing w:before="600" w:after="100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where avg_math_4_score &lt; 224.80 and year = 2000</w:t>
      </w:r>
    </w:p>
    <w:p w14:paraId="1BAA1FF9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BCD0A49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9E26000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BF8AFC7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CD72C53" w14:textId="77777777" w:rsid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E63864D" w14:textId="4E7C2D00" w:rsidR="0003692D" w:rsidRP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B23EC32" w14:textId="54EDD31A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lastRenderedPageBreak/>
        <w:t xml:space="preserve">8. </w:t>
      </w: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Write a query that returns a field called scores_missing_y2000 that lists any states with missing values in the avg_math_4_score column of the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data table for the year 2000.</w:t>
      </w:r>
    </w:p>
    <w:p w14:paraId="5C292B28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697413" w14:textId="58A2C6D0" w:rsid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SELECT </w:t>
      </w:r>
      <w:proofErr w:type="gram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state,avg</w:t>
      </w:r>
      <w:proofErr w:type="gram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_math_4_score as scores_missing_y2000</w:t>
      </w:r>
    </w:p>
    <w:p w14:paraId="77B1F186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96CEE1" w14:textId="008BAB54" w:rsid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from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</w:p>
    <w:p w14:paraId="09385C8F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8B3646" w14:textId="77777777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where  year</w:t>
      </w:r>
      <w:proofErr w:type="gram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= 2000 and avg_math_4_score is NULL </w:t>
      </w:r>
    </w:p>
    <w:p w14:paraId="7DADFF88" w14:textId="69AACDB7" w:rsidR="0003692D" w:rsidRP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730F806" w14:textId="69A8F07B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9.</w:t>
      </w: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Write a query that returns for the year 2000 the state, avg_math_4_score, and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total_expenditure</w:t>
      </w:r>
      <w:proofErr w:type="spell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from the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table left outer joined with the finance table, using id as the key and ordered by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total_expenditure</w:t>
      </w:r>
      <w:proofErr w:type="spell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greatest to least. Be sure to round avg_math_4_score to the nearest 2 decimal places, and then filter out NULL avg_math_4_scores in order to see any correlation more clearly.</w:t>
      </w:r>
    </w:p>
    <w:p w14:paraId="4CA7BC25" w14:textId="77777777" w:rsidR="0003692D" w:rsidRP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27BE3F6" w14:textId="77777777" w:rsid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SELECT </w:t>
      </w:r>
      <w:proofErr w:type="gram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finance.id,naep</w:t>
      </w:r>
      <w:proofErr w:type="gram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.year,naep.state,round</w:t>
      </w:r>
      <w:bookmarkStart w:id="0" w:name="_GoBack"/>
      <w:bookmarkEnd w:id="0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(naep.avg_math_4_score,2) as </w:t>
      </w:r>
    </w:p>
    <w:p w14:paraId="1B4E7EF8" w14:textId="77777777" w:rsid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59E9B999" w14:textId="65E4F316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avg_math_4_</w:t>
      </w:r>
      <w:proofErr w:type="gram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score ,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finance</w:t>
      </w:r>
      <w:proofErr w:type="gram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.total_expenditure</w:t>
      </w:r>
      <w:proofErr w:type="spellEnd"/>
    </w:p>
    <w:p w14:paraId="4AAED2F3" w14:textId="77777777" w:rsid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7681FA78" w14:textId="2D69B0C2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from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</w:t>
      </w:r>
      <w:proofErr w:type="spell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left join finance on finance.id = naep.id  </w:t>
      </w:r>
    </w:p>
    <w:p w14:paraId="2ED4A124" w14:textId="77777777" w:rsid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7372D044" w14:textId="2FDF9144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where </w:t>
      </w:r>
      <w:proofErr w:type="spellStart"/>
      <w:proofErr w:type="gram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naep.year</w:t>
      </w:r>
      <w:proofErr w:type="spellEnd"/>
      <w:proofErr w:type="gram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= 2000 and avg_math_4_score is not 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NUll</w:t>
      </w:r>
      <w:proofErr w:type="spellEnd"/>
    </w:p>
    <w:p w14:paraId="01D19AB5" w14:textId="77777777" w:rsid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</w:p>
    <w:p w14:paraId="16ACB884" w14:textId="2E36A7D6" w:rsidR="0003692D" w:rsidRPr="0003692D" w:rsidRDefault="0003692D" w:rsidP="0003692D">
      <w:pPr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order by </w:t>
      </w:r>
      <w:proofErr w:type="spellStart"/>
      <w:proofErr w:type="gram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finance.total</w:t>
      </w:r>
      <w:proofErr w:type="gram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_expenditure</w:t>
      </w:r>
      <w:proofErr w:type="spell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 </w:t>
      </w:r>
      <w:proofErr w:type="spellStart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asc</w:t>
      </w:r>
      <w:proofErr w:type="spellEnd"/>
      <w:r w:rsidRPr="0003692D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 </w:t>
      </w:r>
    </w:p>
    <w:p w14:paraId="12EEFAB9" w14:textId="2A013E99" w:rsidR="00AD3E52" w:rsidRPr="0003692D" w:rsidRDefault="0003692D" w:rsidP="0003692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  <w:r w:rsidRPr="0003692D">
        <w:rPr>
          <w:rFonts w:ascii="Times New Roman" w:eastAsia="Times New Roman" w:hAnsi="Times New Roman" w:cs="Times New Roman"/>
          <w:sz w:val="28"/>
          <w:szCs w:val="28"/>
        </w:rPr>
        <w:br/>
      </w:r>
    </w:p>
    <w:sectPr w:rsidR="00AD3E52" w:rsidRPr="0003692D" w:rsidSect="0050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57"/>
    <w:rsid w:val="0003692D"/>
    <w:rsid w:val="00504C57"/>
    <w:rsid w:val="00AD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E8FFD"/>
  <w15:chartTrackingRefBased/>
  <w15:docId w15:val="{3A9A68FE-23DE-904A-8864-C72B19B7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9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36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SQL_Self_Sufficiency.docx</Template>
  <TotalTime>4</TotalTime>
  <Pages>7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2019-11-14T21:14:00Z</dcterms:created>
  <dcterms:modified xsi:type="dcterms:W3CDTF">2019-11-30T20:33:00Z</dcterms:modified>
</cp:coreProperties>
</file>